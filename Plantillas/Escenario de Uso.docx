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8F620" w14:textId="14C683AE" w:rsidR="001D58CF" w:rsidRDefault="001D58CF">
      <w:pPr>
        <w:pStyle w:val="Ttul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SUBJECT  \* MERGEFORMAT </w:instrText>
      </w:r>
      <w:r>
        <w:rPr>
          <w:lang w:val="es-ES"/>
        </w:rPr>
        <w:fldChar w:fldCharType="separate"/>
      </w:r>
      <w:r>
        <w:rPr>
          <w:lang w:val="es-ES"/>
        </w:rPr>
        <w:t>&lt;Nombre del Proyecto&gt;</w:t>
      </w:r>
      <w:r>
        <w:rPr>
          <w:lang w:val="es-ES"/>
        </w:rPr>
        <w:fldChar w:fldCharType="end"/>
      </w:r>
    </w:p>
    <w:p w14:paraId="1EB66D46" w14:textId="19AF73D5" w:rsidR="00206C13" w:rsidRPr="00206C13" w:rsidRDefault="00206C13" w:rsidP="00206C13">
      <w:pPr>
        <w:pStyle w:val="Ttul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>
        <w:rPr>
          <w:lang w:val="es-ES"/>
        </w:rPr>
        <w:t>&lt;Nombre de Caso de Uso&gt;</w:t>
      </w:r>
      <w:r>
        <w:rPr>
          <w:lang w:val="es-ES"/>
        </w:rPr>
        <w:fldChar w:fldCharType="end"/>
      </w:r>
    </w:p>
    <w:p w14:paraId="6826FA19" w14:textId="4BB7E86C" w:rsidR="001D58CF" w:rsidRDefault="001D58CF">
      <w:pPr>
        <w:pStyle w:val="Ttulo"/>
        <w:jc w:val="right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 w:rsidR="00206C13">
        <w:rPr>
          <w:lang w:val="es-ES"/>
        </w:rPr>
        <w:t>Escenario</w:t>
      </w:r>
      <w:r>
        <w:rPr>
          <w:lang w:val="es-ES"/>
        </w:rPr>
        <w:t xml:space="preserve"> Uso: &lt;Nombre de </w:t>
      </w:r>
      <w:r w:rsidR="00206C13">
        <w:rPr>
          <w:lang w:val="es-ES"/>
        </w:rPr>
        <w:t>Escenario</w:t>
      </w:r>
      <w:r>
        <w:rPr>
          <w:lang w:val="es-ES"/>
        </w:rPr>
        <w:t>&gt;</w:t>
      </w:r>
      <w:r>
        <w:rPr>
          <w:lang w:val="es-ES"/>
        </w:rPr>
        <w:fldChar w:fldCharType="end"/>
      </w:r>
    </w:p>
    <w:p w14:paraId="3A556E12" w14:textId="77777777" w:rsidR="001D58CF" w:rsidRDefault="001D58CF">
      <w:pPr>
        <w:pStyle w:val="Ttulo"/>
        <w:jc w:val="right"/>
        <w:rPr>
          <w:lang w:val="es-ES"/>
        </w:rPr>
      </w:pPr>
    </w:p>
    <w:p w14:paraId="7A6C6BF9" w14:textId="77777777" w:rsidR="001D58CF" w:rsidRDefault="001D58CF">
      <w:pPr>
        <w:pStyle w:val="Ttulo"/>
        <w:jc w:val="right"/>
        <w:rPr>
          <w:sz w:val="28"/>
          <w:lang w:val="es-ES"/>
        </w:rPr>
      </w:pPr>
      <w:r>
        <w:rPr>
          <w:sz w:val="28"/>
          <w:lang w:val="es-ES"/>
        </w:rPr>
        <w:t>Versión &lt;1.0&gt;</w:t>
      </w:r>
    </w:p>
    <w:p w14:paraId="2C771B95" w14:textId="77777777" w:rsidR="001D58CF" w:rsidRDefault="001D58CF">
      <w:pPr>
        <w:rPr>
          <w:lang w:val="es-ES"/>
        </w:rPr>
      </w:pPr>
    </w:p>
    <w:p w14:paraId="7069DACC" w14:textId="77777777" w:rsidR="001D58CF" w:rsidRPr="001D58CF" w:rsidRDefault="001D58CF" w:rsidP="000B4320">
      <w:pPr>
        <w:pStyle w:val="InfoBlue"/>
        <w:jc w:val="both"/>
        <w:rPr>
          <w:rFonts w:ascii="Arial" w:hAnsi="Arial" w:cs="Arial"/>
          <w:i w:val="0"/>
          <w:color w:val="000000"/>
          <w:sz w:val="24"/>
          <w:szCs w:val="24"/>
          <w:lang w:val="es-ES"/>
        </w:rPr>
        <w:sectPr w:rsidR="001D58CF" w:rsidRPr="001D58CF">
          <w:headerReference w:type="default" r:id="rId10"/>
          <w:footerReference w:type="default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FBC2BD" w14:textId="77777777" w:rsidR="001D58CF" w:rsidRDefault="001D58CF">
      <w:pPr>
        <w:pStyle w:val="Ttulo"/>
        <w:rPr>
          <w:lang w:val="es-ES"/>
        </w:rPr>
      </w:pPr>
      <w:r>
        <w:rPr>
          <w:lang w:val="es-ES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58CF" w14:paraId="2292E0F5" w14:textId="77777777">
        <w:tc>
          <w:tcPr>
            <w:tcW w:w="2304" w:type="dxa"/>
          </w:tcPr>
          <w:p w14:paraId="006AA59B" w14:textId="77777777" w:rsidR="001D58CF" w:rsidRDefault="001D58CF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165FCFBA" w14:textId="77777777" w:rsidR="001D58CF" w:rsidRDefault="001D58CF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74B0D0AF" w14:textId="77777777" w:rsidR="001D58CF" w:rsidRDefault="001D58CF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14:paraId="3E42C52B" w14:textId="77777777" w:rsidR="001D58CF" w:rsidRDefault="001D58CF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1D58CF" w14:paraId="6DAACE85" w14:textId="77777777">
        <w:tc>
          <w:tcPr>
            <w:tcW w:w="2304" w:type="dxa"/>
          </w:tcPr>
          <w:p w14:paraId="77CCE4C7" w14:textId="77777777" w:rsidR="001D58CF" w:rsidRDefault="001D58C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dd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mmm</w:t>
            </w:r>
            <w:proofErr w:type="spellEnd"/>
            <w:r>
              <w:rPr>
                <w:lang w:val="es-ES"/>
              </w:rPr>
              <w:t>/</w:t>
            </w:r>
            <w:proofErr w:type="spellStart"/>
            <w:r>
              <w:rPr>
                <w:lang w:val="es-ES"/>
              </w:rPr>
              <w:t>aaaa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0A7194F7" w14:textId="77777777" w:rsidR="001D58CF" w:rsidRDefault="001D58C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x.x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426C8625" w14:textId="77777777" w:rsidR="001D58CF" w:rsidRDefault="001D58C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&lt;detalles&gt;</w:t>
            </w:r>
          </w:p>
        </w:tc>
        <w:tc>
          <w:tcPr>
            <w:tcW w:w="2304" w:type="dxa"/>
          </w:tcPr>
          <w:p w14:paraId="58631F0B" w14:textId="77777777" w:rsidR="001D58CF" w:rsidRDefault="001D58CF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&lt;nombre&gt;</w:t>
            </w:r>
          </w:p>
        </w:tc>
      </w:tr>
      <w:tr w:rsidR="001D58CF" w14:paraId="33E4E2EF" w14:textId="77777777">
        <w:tc>
          <w:tcPr>
            <w:tcW w:w="2304" w:type="dxa"/>
          </w:tcPr>
          <w:p w14:paraId="4CC1C93D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41520BFE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3A2D928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9718AC2" w14:textId="77777777" w:rsidR="001D58CF" w:rsidRDefault="001D58CF">
            <w:pPr>
              <w:pStyle w:val="Tabletext"/>
              <w:rPr>
                <w:lang w:val="es-ES"/>
              </w:rPr>
            </w:pPr>
          </w:p>
        </w:tc>
      </w:tr>
      <w:tr w:rsidR="001D58CF" w14:paraId="083F3319" w14:textId="77777777">
        <w:tc>
          <w:tcPr>
            <w:tcW w:w="2304" w:type="dxa"/>
          </w:tcPr>
          <w:p w14:paraId="6EE2B5FA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0A6C18C8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6FFF65ED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3F63AEC" w14:textId="77777777" w:rsidR="001D58CF" w:rsidRDefault="001D58CF">
            <w:pPr>
              <w:pStyle w:val="Tabletext"/>
              <w:rPr>
                <w:lang w:val="es-ES"/>
              </w:rPr>
            </w:pPr>
          </w:p>
        </w:tc>
      </w:tr>
      <w:tr w:rsidR="001D58CF" w14:paraId="6555080D" w14:textId="77777777">
        <w:tc>
          <w:tcPr>
            <w:tcW w:w="2304" w:type="dxa"/>
          </w:tcPr>
          <w:p w14:paraId="7B9804DE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11FFC119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B9F86B8" w14:textId="77777777" w:rsidR="001D58CF" w:rsidRDefault="001D58CF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520001E1" w14:textId="77777777" w:rsidR="001D58CF" w:rsidRDefault="001D58CF">
            <w:pPr>
              <w:pStyle w:val="Tabletext"/>
              <w:rPr>
                <w:lang w:val="es-ES"/>
              </w:rPr>
            </w:pPr>
          </w:p>
        </w:tc>
      </w:tr>
    </w:tbl>
    <w:p w14:paraId="0A22C978" w14:textId="77777777" w:rsidR="002337DD" w:rsidRDefault="002337DD">
      <w:pPr>
        <w:pStyle w:val="Ttulo"/>
        <w:rPr>
          <w:lang w:val="es-ES"/>
        </w:rPr>
      </w:pPr>
    </w:p>
    <w:p w14:paraId="7397C5E6" w14:textId="77777777" w:rsidR="002337DD" w:rsidRDefault="002337DD">
      <w:pPr>
        <w:pStyle w:val="Ttulo"/>
        <w:rPr>
          <w:lang w:val="es-ES"/>
        </w:rPr>
      </w:pPr>
    </w:p>
    <w:p w14:paraId="2090096F" w14:textId="77777777" w:rsidR="002337DD" w:rsidRDefault="002337DD">
      <w:pPr>
        <w:pStyle w:val="Ttulo"/>
        <w:rPr>
          <w:lang w:val="es-ES"/>
        </w:rPr>
      </w:pPr>
    </w:p>
    <w:p w14:paraId="50C6AAFC" w14:textId="77777777" w:rsidR="001D58CF" w:rsidRDefault="001D58CF">
      <w:pPr>
        <w:rPr>
          <w:lang w:val="es-ES"/>
        </w:rPr>
        <w:sectPr w:rsidR="001D58CF">
          <w:headerReference w:type="default" r:id="rId12"/>
          <w:footerReference w:type="default" r:id="rId13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</w:p>
    <w:p w14:paraId="539DEF78" w14:textId="7C3E4B28" w:rsidR="008D10D8" w:rsidRDefault="008D10D8">
      <w:pPr>
        <w:pStyle w:val="Ttulo"/>
        <w:rPr>
          <w:lang w:val="es-ES"/>
        </w:rPr>
      </w:pPr>
      <w:r>
        <w:rPr>
          <w:lang w:val="es-ES"/>
        </w:rPr>
        <w:lastRenderedPageBreak/>
        <w:t>&lt;</w:t>
      </w:r>
      <w:proofErr w:type="spellStart"/>
      <w:r>
        <w:rPr>
          <w:lang w:val="es-ES"/>
        </w:rPr>
        <w:t>Codigo</w:t>
      </w:r>
      <w:proofErr w:type="spellEnd"/>
      <w:r>
        <w:rPr>
          <w:lang w:val="es-ES"/>
        </w:rPr>
        <w:t xml:space="preserve"> del Caso de Uso&gt;</w:t>
      </w:r>
    </w:p>
    <w:p w14:paraId="709A6035" w14:textId="391C7C7F" w:rsidR="001D58CF" w:rsidRDefault="001D58CF">
      <w:pPr>
        <w:pStyle w:val="Ttulo"/>
        <w:rPr>
          <w:lang w:val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title  \* Mergeformat </w:instrText>
      </w:r>
      <w:r>
        <w:rPr>
          <w:lang w:val="es-ES"/>
        </w:rPr>
        <w:fldChar w:fldCharType="separate"/>
      </w:r>
      <w:r w:rsidR="008D10D8">
        <w:rPr>
          <w:lang w:val="es-ES"/>
        </w:rPr>
        <w:t>Escenario</w:t>
      </w:r>
      <w:r>
        <w:rPr>
          <w:lang w:val="es-ES"/>
        </w:rPr>
        <w:t xml:space="preserve"> de Uso: &lt;Nombre de</w:t>
      </w:r>
      <w:r w:rsidR="000B4320">
        <w:rPr>
          <w:lang w:val="es-ES"/>
        </w:rPr>
        <w:t>l</w:t>
      </w:r>
      <w:r>
        <w:rPr>
          <w:lang w:val="es-ES"/>
        </w:rPr>
        <w:t xml:space="preserve"> </w:t>
      </w:r>
      <w:r w:rsidR="008D10D8">
        <w:rPr>
          <w:lang w:val="es-ES"/>
        </w:rPr>
        <w:t>Escenario</w:t>
      </w:r>
      <w:r>
        <w:rPr>
          <w:lang w:val="es-ES"/>
        </w:rPr>
        <w:t>&gt;</w:t>
      </w:r>
      <w:r>
        <w:rPr>
          <w:lang w:val="es-ES"/>
        </w:rPr>
        <w:fldChar w:fldCharType="end"/>
      </w:r>
      <w:bookmarkStart w:id="0" w:name="_Toc423410237"/>
      <w:bookmarkStart w:id="1" w:name="_Toc425054503"/>
      <w:r>
        <w:rPr>
          <w:lang w:val="es-ES"/>
        </w:rPr>
        <w:t xml:space="preserve"> </w:t>
      </w:r>
      <w:bookmarkEnd w:id="0"/>
      <w:bookmarkEnd w:id="1"/>
    </w:p>
    <w:p w14:paraId="304287E6" w14:textId="18FDA206" w:rsidR="002B3EE1" w:rsidRDefault="002B3EE1" w:rsidP="00180EA2">
      <w:pPr>
        <w:rPr>
          <w:rFonts w:ascii="Arial" w:hAnsi="Arial"/>
          <w:b/>
          <w:sz w:val="24"/>
          <w:lang w:val="es-ES"/>
        </w:rPr>
      </w:pPr>
      <w:bookmarkStart w:id="2" w:name="_Toc535910784"/>
      <w:bookmarkStart w:id="3" w:name="_Toc2413886"/>
      <w:bookmarkStart w:id="4" w:name="_Toc423410238"/>
      <w:bookmarkStart w:id="5" w:name="_Toc425054504"/>
    </w:p>
    <w:bookmarkEnd w:id="2"/>
    <w:bookmarkEnd w:id="3"/>
    <w:p w14:paraId="1EC0053A" w14:textId="2ECD630E" w:rsidR="00180EA2" w:rsidRDefault="00423406" w:rsidP="002577FA">
      <w:pPr>
        <w:jc w:val="both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Código</w:t>
      </w:r>
      <w:r w:rsidR="001D58CF" w:rsidRPr="00180EA2">
        <w:rPr>
          <w:rFonts w:ascii="Arial" w:hAnsi="Arial"/>
          <w:b/>
          <w:sz w:val="24"/>
          <w:lang w:val="es-ES"/>
        </w:rPr>
        <w:t xml:space="preserve"> </w:t>
      </w:r>
      <w:bookmarkStart w:id="6" w:name="_Toc535910785"/>
      <w:bookmarkStart w:id="7" w:name="_Toc2413887"/>
      <w:bookmarkEnd w:id="4"/>
      <w:bookmarkEnd w:id="5"/>
    </w:p>
    <w:p w14:paraId="55786525" w14:textId="6D89FE5D" w:rsidR="000C6CBB" w:rsidRPr="00172450" w:rsidRDefault="000C6CBB" w:rsidP="002577FA">
      <w:pPr>
        <w:spacing w:after="240" w:line="240" w:lineRule="auto"/>
        <w:jc w:val="both"/>
        <w:rPr>
          <w:rFonts w:ascii="Arial" w:hAnsi="Arial" w:cs="Arial"/>
          <w:iCs/>
          <w:color w:val="000000"/>
          <w:sz w:val="24"/>
          <w:szCs w:val="24"/>
          <w:lang w:val="es-ES"/>
        </w:rPr>
      </w:pPr>
      <w:r w:rsidRPr="00FF02DA">
        <w:rPr>
          <w:rFonts w:ascii="Arial" w:hAnsi="Arial" w:cs="Arial"/>
          <w:iCs/>
          <w:color w:val="000000"/>
          <w:sz w:val="24"/>
          <w:szCs w:val="24"/>
          <w:lang w:val="es-ES"/>
        </w:rPr>
        <w:t>[</w:t>
      </w:r>
      <w:r w:rsidR="00423406">
        <w:rPr>
          <w:rFonts w:ascii="Arial" w:hAnsi="Arial" w:cs="Arial"/>
          <w:iCs/>
          <w:color w:val="000000"/>
          <w:sz w:val="24"/>
          <w:szCs w:val="24"/>
          <w:lang w:val="es-ES"/>
        </w:rPr>
        <w:t>Emplear un identificador único para el caso de uso</w:t>
      </w:r>
      <w:r w:rsidR="0057419B">
        <w:rPr>
          <w:rFonts w:ascii="Arial" w:hAnsi="Arial" w:cs="Arial"/>
          <w:iCs/>
          <w:color w:val="000000"/>
          <w:sz w:val="24"/>
          <w:szCs w:val="24"/>
          <w:lang w:val="es-ES"/>
        </w:rPr>
        <w:t>, que permita referenciarlo y rastrearlo de una manera fácil</w:t>
      </w:r>
      <w:r w:rsidR="00B91FE3" w:rsidRPr="00FF02DA">
        <w:rPr>
          <w:rFonts w:ascii="Arial" w:hAnsi="Arial" w:cs="Arial"/>
          <w:iCs/>
          <w:color w:val="000000"/>
          <w:sz w:val="24"/>
          <w:szCs w:val="24"/>
          <w:lang w:val="es-ES"/>
        </w:rPr>
        <w:t>]</w:t>
      </w:r>
    </w:p>
    <w:bookmarkEnd w:id="6"/>
    <w:bookmarkEnd w:id="7"/>
    <w:p w14:paraId="0E59157B" w14:textId="3188215D" w:rsidR="001D58CF" w:rsidRPr="00180EA2" w:rsidRDefault="008D10D8" w:rsidP="002577FA">
      <w:pPr>
        <w:spacing w:line="240" w:lineRule="auto"/>
        <w:jc w:val="both"/>
        <w:rPr>
          <w:rFonts w:ascii="Arial" w:hAnsi="Arial"/>
          <w:b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>Escenario</w:t>
      </w:r>
    </w:p>
    <w:p w14:paraId="48EDF516" w14:textId="7E36358B" w:rsidR="00233031" w:rsidRPr="008D10D8" w:rsidRDefault="001D58CF" w:rsidP="008D10D8">
      <w:pPr>
        <w:pStyle w:val="InfoBlue"/>
        <w:spacing w:after="240" w:line="240" w:lineRule="auto"/>
        <w:ind w:left="0"/>
        <w:jc w:val="both"/>
        <w:rPr>
          <w:rFonts w:ascii="Arial" w:hAnsi="Arial" w:cs="Arial"/>
          <w:i w:val="0"/>
          <w:color w:val="000000"/>
          <w:sz w:val="24"/>
          <w:szCs w:val="24"/>
          <w:lang w:val="es-ES"/>
        </w:rPr>
      </w:pPr>
      <w:r w:rsidRPr="00FF02DA">
        <w:rPr>
          <w:rFonts w:ascii="Arial" w:hAnsi="Arial" w:cs="Arial"/>
          <w:i w:val="0"/>
          <w:color w:val="000000"/>
          <w:sz w:val="24"/>
          <w:szCs w:val="24"/>
          <w:lang w:val="es-ES"/>
        </w:rPr>
        <w:t>[</w:t>
      </w:r>
      <w:r w:rsidR="008D10D8" w:rsidRPr="008D10D8">
        <w:rPr>
          <w:rFonts w:ascii="Arial" w:hAnsi="Arial" w:cs="Arial"/>
          <w:i w:val="0"/>
          <w:color w:val="000000"/>
          <w:sz w:val="24"/>
          <w:szCs w:val="24"/>
          <w:lang w:val="es-ES"/>
        </w:rPr>
        <w:t>Un escenario de uso describe un ejemplo del mundo real de cómo una o más personas u organizaciones interactúan con un sistema. Describen los pasos, eventos y / o acciones que ocurren durante la interacción.</w:t>
      </w:r>
      <w:r w:rsidRPr="00FF02DA">
        <w:rPr>
          <w:rFonts w:ascii="Arial" w:hAnsi="Arial" w:cs="Arial"/>
          <w:i w:val="0"/>
          <w:color w:val="000000"/>
          <w:sz w:val="24"/>
          <w:szCs w:val="24"/>
          <w:lang w:val="es-ES"/>
        </w:rPr>
        <w:t>.]</w:t>
      </w:r>
    </w:p>
    <w:sectPr w:rsidR="00233031" w:rsidRPr="008D10D8"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5689A" w14:textId="77777777" w:rsidR="003B7370" w:rsidRDefault="003B7370">
      <w:pPr>
        <w:spacing w:line="240" w:lineRule="auto"/>
      </w:pPr>
      <w:r>
        <w:separator/>
      </w:r>
    </w:p>
  </w:endnote>
  <w:endnote w:type="continuationSeparator" w:id="0">
    <w:p w14:paraId="19EC60D3" w14:textId="77777777" w:rsidR="003B7370" w:rsidRDefault="003B7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F33A4C" w14:paraId="7CDC48C6" w14:textId="77777777" w:rsidTr="30F33A4C">
      <w:tc>
        <w:tcPr>
          <w:tcW w:w="3120" w:type="dxa"/>
        </w:tcPr>
        <w:p w14:paraId="0C61878B" w14:textId="39CBE2D0" w:rsidR="30F33A4C" w:rsidRDefault="30F33A4C" w:rsidP="30F33A4C">
          <w:pPr>
            <w:pStyle w:val="Encabezado"/>
            <w:ind w:left="-115"/>
          </w:pPr>
        </w:p>
      </w:tc>
      <w:tc>
        <w:tcPr>
          <w:tcW w:w="3120" w:type="dxa"/>
        </w:tcPr>
        <w:p w14:paraId="200ABC56" w14:textId="6895A779" w:rsidR="30F33A4C" w:rsidRDefault="30F33A4C" w:rsidP="30F33A4C">
          <w:pPr>
            <w:pStyle w:val="Encabezado"/>
            <w:jc w:val="center"/>
          </w:pPr>
        </w:p>
      </w:tc>
      <w:tc>
        <w:tcPr>
          <w:tcW w:w="3120" w:type="dxa"/>
        </w:tcPr>
        <w:p w14:paraId="37EBF8F0" w14:textId="32A06301" w:rsidR="30F33A4C" w:rsidRDefault="30F33A4C" w:rsidP="30F33A4C">
          <w:pPr>
            <w:pStyle w:val="Encabezado"/>
            <w:ind w:right="-115"/>
            <w:jc w:val="right"/>
          </w:pPr>
        </w:p>
      </w:tc>
    </w:tr>
  </w:tbl>
  <w:p w14:paraId="2F94264E" w14:textId="285DD360" w:rsidR="30F33A4C" w:rsidRDefault="30F33A4C" w:rsidP="30F33A4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699F" w14:paraId="7B1E995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4F1C0A" w14:textId="77777777" w:rsidR="002D699F" w:rsidRDefault="002D699F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F390B7" w14:textId="77777777" w:rsidR="002D699F" w:rsidRDefault="002D699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>DOCPROPERTY "Company"  \* MERGEFORMAT</w:instrText>
          </w:r>
          <w:r>
            <w:fldChar w:fldCharType="separate"/>
          </w:r>
          <w:r>
            <w:t>&lt;</w:t>
          </w:r>
          <w:proofErr w:type="spellStart"/>
          <w:r>
            <w:t>Compañía</w:t>
          </w:r>
          <w:proofErr w:type="spellEnd"/>
          <w:r>
            <w:t>&gt;</w:t>
          </w:r>
          <w:r>
            <w:fldChar w:fldCharType="end"/>
          </w:r>
          <w: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C03714F" w14:textId="77777777" w:rsidR="002D699F" w:rsidRDefault="002D699F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93AF5">
            <w:rPr>
              <w:rStyle w:val="Nmerodepgina"/>
              <w:noProof/>
            </w:rPr>
            <w:t>ii</w:t>
          </w:r>
          <w:r>
            <w:rPr>
              <w:rStyle w:val="Nmerodepgina"/>
            </w:rPr>
            <w:fldChar w:fldCharType="end"/>
          </w:r>
        </w:p>
      </w:tc>
    </w:tr>
  </w:tbl>
  <w:p w14:paraId="5FEDC744" w14:textId="77777777" w:rsidR="002D699F" w:rsidRDefault="002D69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D699F" w14:paraId="6AFFF77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9A04D3B" w14:textId="0B088F16" w:rsidR="002D699F" w:rsidRDefault="00ED773C">
          <w:pPr>
            <w:ind w:right="360"/>
            <w:rPr>
              <w:sz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BFA507" w14:textId="46E23E01" w:rsidR="002D699F" w:rsidRDefault="002D699F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>DOCPROPERTY "Company"  \* MERGEFORMAT</w:instrText>
          </w:r>
          <w:r>
            <w:fldChar w:fldCharType="separate"/>
          </w:r>
          <w:r>
            <w:t>&lt;</w:t>
          </w:r>
          <w:proofErr w:type="spellStart"/>
          <w:r>
            <w:t>Compañía</w:t>
          </w:r>
          <w:proofErr w:type="spellEnd"/>
          <w:r>
            <w:t>&gt;</w:t>
          </w:r>
          <w:r>
            <w:fldChar w:fldCharType="end"/>
          </w:r>
          <w:r>
            <w:t xml:space="preserve">, </w:t>
          </w:r>
          <w:r w:rsidR="00006E44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2ADA28" w14:textId="77777777" w:rsidR="002D699F" w:rsidRDefault="002D699F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93AF5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78C650C5" w14:textId="77777777" w:rsidR="002D699F" w:rsidRDefault="002D69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8C10" w14:textId="77777777" w:rsidR="003B7370" w:rsidRDefault="003B7370">
      <w:pPr>
        <w:spacing w:line="240" w:lineRule="auto"/>
      </w:pPr>
      <w:r>
        <w:separator/>
      </w:r>
    </w:p>
  </w:footnote>
  <w:footnote w:type="continuationSeparator" w:id="0">
    <w:p w14:paraId="6D225276" w14:textId="77777777" w:rsidR="003B7370" w:rsidRDefault="003B7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0366" w14:textId="77777777" w:rsidR="002D699F" w:rsidRDefault="002D699F">
    <w:pPr>
      <w:rPr>
        <w:sz w:val="24"/>
        <w:lang w:val="es-ES"/>
      </w:rPr>
    </w:pPr>
  </w:p>
  <w:p w14:paraId="25AA485B" w14:textId="77777777" w:rsidR="002D699F" w:rsidRDefault="002D699F">
    <w:pPr>
      <w:pBdr>
        <w:top w:val="single" w:sz="6" w:space="1" w:color="auto"/>
      </w:pBdr>
      <w:rPr>
        <w:sz w:val="24"/>
        <w:lang w:val="es-ES"/>
      </w:rPr>
    </w:pPr>
  </w:p>
  <w:p w14:paraId="10A69EE8" w14:textId="77777777" w:rsidR="002D699F" w:rsidRDefault="002D699F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fldChar w:fldCharType="begin"/>
    </w:r>
    <w:r>
      <w:rPr>
        <w:rFonts w:ascii="Arial" w:hAnsi="Arial"/>
        <w:b/>
        <w:sz w:val="36"/>
        <w:lang w:val="es-ES"/>
      </w:rPr>
      <w:instrText xml:space="preserve"> DOCPROPERTY "Company"  \* MERGEFORMAT </w:instrText>
    </w:r>
    <w:r>
      <w:rPr>
        <w:rFonts w:ascii="Arial" w:hAnsi="Arial"/>
        <w:b/>
        <w:sz w:val="36"/>
        <w:lang w:val="es-ES"/>
      </w:rPr>
      <w:fldChar w:fldCharType="separate"/>
    </w:r>
    <w:r>
      <w:rPr>
        <w:rFonts w:ascii="Arial" w:hAnsi="Arial"/>
        <w:b/>
        <w:sz w:val="36"/>
        <w:lang w:val="es-ES"/>
      </w:rPr>
      <w:t>&lt;Compañía&gt;</w:t>
    </w:r>
    <w:r>
      <w:rPr>
        <w:rFonts w:ascii="Arial" w:hAnsi="Arial"/>
        <w:b/>
        <w:sz w:val="36"/>
        <w:lang w:val="es-ES"/>
      </w:rPr>
      <w:fldChar w:fldCharType="end"/>
    </w:r>
  </w:p>
  <w:p w14:paraId="632AE792" w14:textId="77777777" w:rsidR="002D699F" w:rsidRDefault="002D699F">
    <w:pPr>
      <w:pBdr>
        <w:bottom w:val="single" w:sz="6" w:space="1" w:color="auto"/>
      </w:pBdr>
      <w:jc w:val="right"/>
      <w:rPr>
        <w:sz w:val="24"/>
        <w:lang w:val="es-ES"/>
      </w:rPr>
    </w:pPr>
  </w:p>
  <w:p w14:paraId="0002BC36" w14:textId="77777777" w:rsidR="002D699F" w:rsidRDefault="002D699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222"/>
      <w:gridCol w:w="2336"/>
    </w:tblGrid>
    <w:tr w:rsidR="002D699F" w14:paraId="3128AA77" w14:textId="77777777" w:rsidTr="00006E44">
      <w:tc>
        <w:tcPr>
          <w:tcW w:w="7222" w:type="dxa"/>
        </w:tcPr>
        <w:p w14:paraId="52362AF4" w14:textId="77777777" w:rsidR="002D699F" w:rsidRDefault="002D699F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subject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&lt;Nombre del Proyecto&gt;</w:t>
          </w:r>
          <w:r>
            <w:rPr>
              <w:lang w:val="es-ES"/>
            </w:rPr>
            <w:fldChar w:fldCharType="end"/>
          </w:r>
        </w:p>
      </w:tc>
      <w:tc>
        <w:tcPr>
          <w:tcW w:w="2336" w:type="dxa"/>
        </w:tcPr>
        <w:p w14:paraId="031AAB42" w14:textId="77777777" w:rsidR="002D699F" w:rsidRDefault="002D699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&lt;1.0&gt;</w:t>
          </w:r>
        </w:p>
      </w:tc>
    </w:tr>
    <w:tr w:rsidR="002D699F" w14:paraId="5FDFC3B8" w14:textId="77777777" w:rsidTr="00006E44">
      <w:tc>
        <w:tcPr>
          <w:tcW w:w="7222" w:type="dxa"/>
        </w:tcPr>
        <w:p w14:paraId="00206683" w14:textId="77777777" w:rsidR="002D699F" w:rsidRDefault="002D699F">
          <w:pPr>
            <w:rPr>
              <w:lang w:val="es-ES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title  \* Mergeformat </w:instrText>
          </w:r>
          <w:r>
            <w:rPr>
              <w:lang w:val="es-ES"/>
            </w:rPr>
            <w:fldChar w:fldCharType="separate"/>
          </w:r>
          <w:r>
            <w:rPr>
              <w:lang w:val="es-ES"/>
            </w:rPr>
            <w:t>Especificación de Caso de Uso: &lt;Nombre de Caso de Uso&gt;</w:t>
          </w:r>
          <w:r>
            <w:rPr>
              <w:lang w:val="es-ES"/>
            </w:rPr>
            <w:fldChar w:fldCharType="end"/>
          </w:r>
        </w:p>
      </w:tc>
      <w:tc>
        <w:tcPr>
          <w:tcW w:w="2336" w:type="dxa"/>
        </w:tcPr>
        <w:p w14:paraId="76095A72" w14:textId="77777777" w:rsidR="002D699F" w:rsidRDefault="002D699F">
          <w:pPr>
            <w:rPr>
              <w:lang w:val="es-ES"/>
            </w:rPr>
          </w:pPr>
          <w:r>
            <w:rPr>
              <w:lang w:val="es-ES"/>
            </w:rPr>
            <w:t>Fecha:  &lt;</w:t>
          </w:r>
          <w:proofErr w:type="spellStart"/>
          <w:r>
            <w:rPr>
              <w:lang w:val="es-ES"/>
            </w:rPr>
            <w:t>dd</w:t>
          </w:r>
          <w:proofErr w:type="spellEnd"/>
          <w:r>
            <w:rPr>
              <w:lang w:val="es-ES"/>
            </w:rPr>
            <w:t>/</w:t>
          </w:r>
          <w:proofErr w:type="spellStart"/>
          <w:r>
            <w:rPr>
              <w:lang w:val="es-ES"/>
            </w:rPr>
            <w:t>mmm</w:t>
          </w:r>
          <w:proofErr w:type="spellEnd"/>
          <w:r>
            <w:rPr>
              <w:lang w:val="es-ES"/>
            </w:rPr>
            <w:t>/</w:t>
          </w:r>
          <w:proofErr w:type="spellStart"/>
          <w:r>
            <w:rPr>
              <w:lang w:val="es-ES"/>
            </w:rPr>
            <w:t>aaaa</w:t>
          </w:r>
          <w:proofErr w:type="spellEnd"/>
          <w:r>
            <w:rPr>
              <w:lang w:val="es-ES"/>
            </w:rPr>
            <w:t>&gt;</w:t>
          </w:r>
        </w:p>
      </w:tc>
    </w:tr>
  </w:tbl>
  <w:p w14:paraId="26645F42" w14:textId="77777777" w:rsidR="002D699F" w:rsidRDefault="002D699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CF"/>
    <w:rsid w:val="00006E44"/>
    <w:rsid w:val="0002129B"/>
    <w:rsid w:val="000403A3"/>
    <w:rsid w:val="000479BC"/>
    <w:rsid w:val="00053074"/>
    <w:rsid w:val="000843B7"/>
    <w:rsid w:val="000B4320"/>
    <w:rsid w:val="000C6CBB"/>
    <w:rsid w:val="00117C85"/>
    <w:rsid w:val="00134871"/>
    <w:rsid w:val="00143B6B"/>
    <w:rsid w:val="00154227"/>
    <w:rsid w:val="001648A7"/>
    <w:rsid w:val="00166EC1"/>
    <w:rsid w:val="00172450"/>
    <w:rsid w:val="00180EA2"/>
    <w:rsid w:val="001A0BFE"/>
    <w:rsid w:val="001D58CF"/>
    <w:rsid w:val="00206C13"/>
    <w:rsid w:val="00233031"/>
    <w:rsid w:val="002337DD"/>
    <w:rsid w:val="002570B8"/>
    <w:rsid w:val="002573EF"/>
    <w:rsid w:val="002577FA"/>
    <w:rsid w:val="00273663"/>
    <w:rsid w:val="002B3EE1"/>
    <w:rsid w:val="002C4B72"/>
    <w:rsid w:val="002D699F"/>
    <w:rsid w:val="002D6A6E"/>
    <w:rsid w:val="002E76E7"/>
    <w:rsid w:val="0031410A"/>
    <w:rsid w:val="00320935"/>
    <w:rsid w:val="00351CD2"/>
    <w:rsid w:val="003564D0"/>
    <w:rsid w:val="003B7370"/>
    <w:rsid w:val="00423406"/>
    <w:rsid w:val="00456801"/>
    <w:rsid w:val="00495083"/>
    <w:rsid w:val="004E39B2"/>
    <w:rsid w:val="005329FA"/>
    <w:rsid w:val="0057419B"/>
    <w:rsid w:val="00643334"/>
    <w:rsid w:val="006A05ED"/>
    <w:rsid w:val="006B2663"/>
    <w:rsid w:val="006C786C"/>
    <w:rsid w:val="007A789C"/>
    <w:rsid w:val="007E02A9"/>
    <w:rsid w:val="007E0997"/>
    <w:rsid w:val="007F2C97"/>
    <w:rsid w:val="007F5071"/>
    <w:rsid w:val="00830B45"/>
    <w:rsid w:val="008B6800"/>
    <w:rsid w:val="008D10D8"/>
    <w:rsid w:val="009432D1"/>
    <w:rsid w:val="009B0EBC"/>
    <w:rsid w:val="009C38D2"/>
    <w:rsid w:val="009E2B86"/>
    <w:rsid w:val="009E400C"/>
    <w:rsid w:val="009F4BE0"/>
    <w:rsid w:val="00A5472E"/>
    <w:rsid w:val="00A54AC7"/>
    <w:rsid w:val="00A73CA3"/>
    <w:rsid w:val="00A75A5F"/>
    <w:rsid w:val="00B2510B"/>
    <w:rsid w:val="00B45B77"/>
    <w:rsid w:val="00B91FE3"/>
    <w:rsid w:val="00C93AF5"/>
    <w:rsid w:val="00D1382C"/>
    <w:rsid w:val="00E0117C"/>
    <w:rsid w:val="00E07FA4"/>
    <w:rsid w:val="00E41CD8"/>
    <w:rsid w:val="00E877BE"/>
    <w:rsid w:val="00EC6F71"/>
    <w:rsid w:val="00ED773C"/>
    <w:rsid w:val="00F11584"/>
    <w:rsid w:val="00F65C60"/>
    <w:rsid w:val="00F923EC"/>
    <w:rsid w:val="00F95C12"/>
    <w:rsid w:val="00FB4D9E"/>
    <w:rsid w:val="00FF02DA"/>
    <w:rsid w:val="30F3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7C16F2"/>
  <w15:chartTrackingRefBased/>
  <w15:docId w15:val="{9B95AF60-9F8C-44F0-901B-73019C2F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customStyle="1" w:styleId="BodyText20">
    <w:name w:val="Body Text 20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320"/>
    <w:rPr>
      <w:rFonts w:ascii="Segoe UI" w:hAnsi="Segoe UI" w:cs="Segoe UI"/>
      <w:sz w:val="18"/>
      <w:szCs w:val="18"/>
      <w:lang w:val="en-US" w:eastAsia="en-U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Car">
    <w:name w:val="Título Car"/>
    <w:basedOn w:val="Fuentedeprrafopredeter"/>
    <w:link w:val="Ttulo"/>
    <w:rsid w:val="00206C13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\Todas%20Plantillas%20RUP%20Traducidas\rup_especificacion_caso_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6" ma:contentTypeDescription="Crear nuevo documento." ma:contentTypeScope="" ma:versionID="0e1f3753b49d8ed678b3e0bd242b48f8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da0f75fcddf8260ed2bff456e757e73f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1EFE66-3DE2-4E51-8B24-10854480D9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D93ADE-0414-4B01-963E-7BCAC4FBE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B0373-16C4-4CF6-A9C8-E8B8B2B5E0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rup_especificacion_caso_uso.dot</Template>
  <TotalTime>9</TotalTime>
  <Pages>3</Pages>
  <Words>108</Words>
  <Characters>621</Characters>
  <Application>Microsoft Office Word</Application>
  <DocSecurity>0</DocSecurity>
  <Lines>5</Lines>
  <Paragraphs>1</Paragraphs>
  <ScaleCrop>false</ScaleCrop>
  <Company>&lt;Compañía&gt;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 Caso de Uso&gt;</dc:title>
  <dc:subject>&lt;Nombre del Proyecto&gt;</dc:subject>
  <dc:creator>fisc0</dc:creator>
  <cp:keywords/>
  <dc:description/>
  <cp:lastModifiedBy>JOSEPH CANO</cp:lastModifiedBy>
  <cp:revision>4</cp:revision>
  <cp:lastPrinted>1900-01-01T05:00:00Z</cp:lastPrinted>
  <dcterms:created xsi:type="dcterms:W3CDTF">2021-10-14T23:16:00Z</dcterms:created>
  <dcterms:modified xsi:type="dcterms:W3CDTF">2021-10-14T23:21:00Z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